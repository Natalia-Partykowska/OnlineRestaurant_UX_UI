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393CA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8380B36" w14:textId="4BED98B0" w:rsidR="001B2ABD" w:rsidRDefault="00037F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077FEF" wp14:editId="318BBD5C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705485</wp:posOffset>
                      </wp:positionV>
                      <wp:extent cx="1851660" cy="2004060"/>
                      <wp:effectExtent l="0" t="0" r="15240" b="15240"/>
                      <wp:wrapNone/>
                      <wp:docPr id="158931778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004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DEF2B9" w14:textId="59BF0AEC" w:rsidR="00037F93" w:rsidRDefault="00A6058A" w:rsidP="00037F9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12E737" wp14:editId="22A3726D">
                                        <wp:extent cx="1561464" cy="1561608"/>
                                        <wp:effectExtent l="0" t="0" r="1270" b="635"/>
                                        <wp:docPr id="1570289473" name="Obraz 1" descr="Obraz zawierający ubrania, Ludzka twarz, osoba, uśmiech&#10;&#10;Opis wygenerowany automatyczni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570289473" name="Obraz 1" descr="Obraz zawierający ubrania, Ludzka twarz, osoba, uśmiech&#10;&#10;Opis wygenerowany automatycznie"/>
                                                <pic:cNvPicPr/>
                                              </pic:nvPicPr>
                                              <pic:blipFill rotWithShape="1"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4448" r="5340" b="9378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01913" cy="1602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077FEF" id="Rectangle 2" o:spid="_x0000_s1026" style="position:absolute;left:0;text-align:left;margin-left:9.25pt;margin-top:55.55pt;width:145.8pt;height:1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" fillcolor="#94b6d2 [3204]" strokecolor="#0f1b25 [484]" strokeweight="1pt">
                      <v:textbox>
                        <w:txbxContent>
                          <w:p w14:paraId="71DEF2B9" w14:textId="59BF0AEC" w:rsidR="00037F93" w:rsidRDefault="00A6058A" w:rsidP="00037F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12E737" wp14:editId="22A3726D">
                                  <wp:extent cx="1561464" cy="1561608"/>
                                  <wp:effectExtent l="0" t="0" r="1270" b="635"/>
                                  <wp:docPr id="1570289473" name="Obraz 1" descr="Obraz zawierający ubrania, Ludzka twarz, osoba, uśmiech&#10;&#10;Opis wygenerowany automatyczn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0289473" name="Obraz 1" descr="Obraz zawierający ubrania, Ludzka twarz, osoba, uśmiech&#10;&#10;Opis wygenerowany automatycznie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448" r="5340" b="93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1913" cy="1602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14:paraId="5912D56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291D8DD" w14:textId="6F9DED0E" w:rsidR="001B2ABD" w:rsidRDefault="00E53089" w:rsidP="001B2ABD">
            <w:pPr>
              <w:pStyle w:val="Tytu"/>
            </w:pPr>
            <w:r>
              <w:t>Emily carter</w:t>
            </w:r>
          </w:p>
          <w:p w14:paraId="70396735" w14:textId="7592324E" w:rsidR="001B2ABD" w:rsidRDefault="001B2ABD" w:rsidP="001B2ABD">
            <w:pPr>
              <w:pStyle w:val="Podtytu"/>
            </w:pPr>
          </w:p>
        </w:tc>
      </w:tr>
      <w:tr w:rsidR="001B2ABD" w14:paraId="1DEFA5BE" w14:textId="77777777" w:rsidTr="001B2ABD">
        <w:tc>
          <w:tcPr>
            <w:tcW w:w="3600" w:type="dxa"/>
          </w:tcPr>
          <w:p w14:paraId="65C32A9A" w14:textId="6AEC7603" w:rsidR="004D3011" w:rsidRPr="00CB0055" w:rsidRDefault="004D3011" w:rsidP="00CB0055">
            <w:pPr>
              <w:pStyle w:val="Nagwek3"/>
            </w:pPr>
          </w:p>
          <w:p w14:paraId="7E3AB10E" w14:textId="339DC177" w:rsidR="004D3011" w:rsidRPr="00A6058A" w:rsidRDefault="00E53089" w:rsidP="004D3011">
            <w:pPr>
              <w:rPr>
                <w:color w:val="B85A22" w:themeColor="accent2" w:themeShade="BF"/>
              </w:rPr>
            </w:pPr>
            <w:r w:rsidRPr="00A6058A">
              <w:rPr>
                <w:color w:val="A6A6A6" w:themeColor="background1" w:themeShade="A6"/>
                <w:sz w:val="16"/>
                <w:szCs w:val="16"/>
              </w:rPr>
              <w:t xml:space="preserve">AGE </w:t>
            </w:r>
            <w:r w:rsidRPr="00A6058A">
              <w:rPr>
                <w:color w:val="B85A22" w:themeColor="accent2" w:themeShade="BF"/>
              </w:rPr>
              <w:t xml:space="preserve"> </w:t>
            </w:r>
            <w:r w:rsidR="00A6058A">
              <w:rPr>
                <w:color w:val="B85A22" w:themeColor="accent2" w:themeShade="BF"/>
              </w:rPr>
              <w:t xml:space="preserve">                 </w:t>
            </w:r>
            <w:r w:rsidRPr="00A6058A">
              <w:rPr>
                <w:color w:val="B85A22" w:themeColor="accent2" w:themeShade="BF"/>
              </w:rPr>
              <w:t>3</w:t>
            </w:r>
            <w:r w:rsidR="00A6058A">
              <w:rPr>
                <w:color w:val="B85A22" w:themeColor="accent2" w:themeShade="BF"/>
              </w:rPr>
              <w:t>2</w:t>
            </w:r>
          </w:p>
          <w:p w14:paraId="42B44042" w14:textId="77777777" w:rsidR="00E53089" w:rsidRPr="00A6058A" w:rsidRDefault="00E53089" w:rsidP="004D3011">
            <w:pPr>
              <w:rPr>
                <w:color w:val="B85A22" w:themeColor="accent2" w:themeShade="BF"/>
              </w:rPr>
            </w:pPr>
          </w:p>
          <w:p w14:paraId="05D15FD9" w14:textId="55F3A832" w:rsidR="00E53089" w:rsidRPr="00A6058A" w:rsidRDefault="00E53089" w:rsidP="004D3011">
            <w:pPr>
              <w:rPr>
                <w:color w:val="B85A22" w:themeColor="accent2" w:themeShade="BF"/>
              </w:rPr>
            </w:pPr>
            <w:r w:rsidRPr="00A6058A">
              <w:rPr>
                <w:color w:val="A6A6A6" w:themeColor="background1" w:themeShade="A6"/>
                <w:sz w:val="16"/>
                <w:szCs w:val="16"/>
              </w:rPr>
              <w:t xml:space="preserve">GENDER </w:t>
            </w:r>
            <w:r w:rsidRPr="00A6058A">
              <w:rPr>
                <w:color w:val="B85A22" w:themeColor="accent2" w:themeShade="BF"/>
              </w:rPr>
              <w:t xml:space="preserve"> </w:t>
            </w:r>
            <w:r w:rsidR="00A6058A">
              <w:rPr>
                <w:color w:val="B85A22" w:themeColor="accent2" w:themeShade="BF"/>
              </w:rPr>
              <w:t xml:space="preserve">           </w:t>
            </w:r>
            <w:r w:rsidRPr="00A6058A">
              <w:rPr>
                <w:color w:val="B85A22" w:themeColor="accent2" w:themeShade="BF"/>
              </w:rPr>
              <w:t>FEMALE</w:t>
            </w:r>
          </w:p>
          <w:p w14:paraId="073CF5D7" w14:textId="77777777" w:rsidR="00E53089" w:rsidRPr="00A6058A" w:rsidRDefault="00E53089" w:rsidP="004D3011">
            <w:pPr>
              <w:rPr>
                <w:color w:val="B85A22" w:themeColor="accent2" w:themeShade="BF"/>
              </w:rPr>
            </w:pPr>
          </w:p>
          <w:p w14:paraId="076A360B" w14:textId="14B9AFEE" w:rsidR="00E53089" w:rsidRPr="00A6058A" w:rsidRDefault="00E53089" w:rsidP="00A6058A">
            <w:pPr>
              <w:pStyle w:val="Bezodstpw"/>
              <w:rPr>
                <w:color w:val="B85A22" w:themeColor="accent2" w:themeShade="BF"/>
              </w:rPr>
            </w:pPr>
            <w:r w:rsidRPr="00A6058A">
              <w:rPr>
                <w:color w:val="A6A6A6" w:themeColor="background1" w:themeShade="A6"/>
                <w:sz w:val="16"/>
                <w:szCs w:val="16"/>
              </w:rPr>
              <w:t xml:space="preserve">OCCUPATION  </w:t>
            </w:r>
            <w:r w:rsidR="00A6058A">
              <w:rPr>
                <w:color w:val="A6A6A6" w:themeColor="background1" w:themeShade="A6"/>
                <w:sz w:val="16"/>
                <w:szCs w:val="16"/>
              </w:rPr>
              <w:t xml:space="preserve">  </w:t>
            </w:r>
            <w:r w:rsidRPr="00A6058A">
              <w:rPr>
                <w:color w:val="B85A22" w:themeColor="accent2" w:themeShade="BF"/>
              </w:rPr>
              <w:t>MA</w:t>
            </w:r>
            <w:r w:rsidR="00A6058A">
              <w:rPr>
                <w:color w:val="B85A22" w:themeColor="accent2" w:themeShade="BF"/>
              </w:rPr>
              <w:t>RKETING MANAGER</w:t>
            </w:r>
          </w:p>
          <w:p w14:paraId="208C9C5F" w14:textId="77777777" w:rsidR="00E53089" w:rsidRPr="00A6058A" w:rsidRDefault="00E53089" w:rsidP="004D3011">
            <w:pPr>
              <w:rPr>
                <w:color w:val="B85A22" w:themeColor="accent2" w:themeShade="BF"/>
              </w:rPr>
            </w:pPr>
          </w:p>
          <w:p w14:paraId="56D919D7" w14:textId="16FE13D2" w:rsidR="00E53089" w:rsidRPr="00A6058A" w:rsidRDefault="00E53089" w:rsidP="004D3011">
            <w:pPr>
              <w:rPr>
                <w:color w:val="B85A22" w:themeColor="accent2" w:themeShade="BF"/>
              </w:rPr>
            </w:pPr>
            <w:r w:rsidRPr="00A6058A">
              <w:rPr>
                <w:color w:val="A6A6A6" w:themeColor="background1" w:themeShade="A6"/>
                <w:sz w:val="16"/>
                <w:szCs w:val="16"/>
              </w:rPr>
              <w:t>TECH LITERATE</w:t>
            </w:r>
            <w:r w:rsidRPr="00A6058A">
              <w:rPr>
                <w:color w:val="A6A6A6" w:themeColor="background1" w:themeShade="A6"/>
              </w:rPr>
              <w:t xml:space="preserve"> </w:t>
            </w:r>
            <w:r w:rsidR="00A6058A">
              <w:rPr>
                <w:color w:val="A6A6A6" w:themeColor="background1" w:themeShade="A6"/>
              </w:rPr>
              <w:t xml:space="preserve">  </w:t>
            </w:r>
            <w:r w:rsidRPr="00A6058A">
              <w:rPr>
                <w:color w:val="A6A6A6" w:themeColor="background1" w:themeShade="A6"/>
              </w:rPr>
              <w:t xml:space="preserve"> </w:t>
            </w:r>
            <w:r w:rsidRPr="00A6058A">
              <w:rPr>
                <w:color w:val="B85A22" w:themeColor="accent2" w:themeShade="BF"/>
              </w:rPr>
              <w:t>HIGH</w:t>
            </w:r>
          </w:p>
          <w:p w14:paraId="4E2773BC" w14:textId="77777777" w:rsidR="00E53089" w:rsidRDefault="00E53089" w:rsidP="004D3011">
            <w:pPr>
              <w:rPr>
                <w:color w:val="B85A22" w:themeColor="accent2" w:themeShade="BF"/>
                <w:u w:val="single"/>
              </w:rPr>
            </w:pPr>
          </w:p>
          <w:p w14:paraId="440F6E6D" w14:textId="77777777" w:rsidR="00E53089" w:rsidRDefault="00E53089" w:rsidP="004D3011">
            <w:pPr>
              <w:rPr>
                <w:color w:val="B85A22" w:themeColor="accent2" w:themeShade="BF"/>
                <w:u w:val="single"/>
              </w:rPr>
            </w:pPr>
          </w:p>
          <w:p w14:paraId="5A8FD66D" w14:textId="77777777" w:rsidR="00E53089" w:rsidRDefault="00E53089" w:rsidP="00E53089">
            <w:pPr>
              <w:pStyle w:val="Nagwek3"/>
            </w:pPr>
            <w:r>
              <w:t>Quote</w:t>
            </w:r>
          </w:p>
          <w:p w14:paraId="5E817C50" w14:textId="49B36062" w:rsidR="00E53089" w:rsidRPr="004D3011" w:rsidRDefault="00E53089" w:rsidP="004D3011">
            <w:r>
              <w:t>"Busy schedule, big foodie, hates waiting. If it’s not easy to book, I’ll eat somewhere else!"</w:t>
            </w:r>
          </w:p>
        </w:tc>
        <w:tc>
          <w:tcPr>
            <w:tcW w:w="720" w:type="dxa"/>
          </w:tcPr>
          <w:p w14:paraId="288AF4F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75E44A6B" w14:textId="5112B653" w:rsidR="001B2ABD" w:rsidRDefault="00037F93" w:rsidP="00036450">
            <w:pPr>
              <w:pStyle w:val="Nagwek2"/>
            </w:pPr>
            <w:r>
              <w:t>BIO</w:t>
            </w:r>
          </w:p>
          <w:p w14:paraId="78663ACA" w14:textId="3996F45C" w:rsidR="00036450" w:rsidRDefault="00E53089" w:rsidP="00036450">
            <w:r>
              <w:t>Emily Carter is a 32-year-old Marketing Manage. She enjoys going out with friends, trying new restaurants, and maintaining a healthy work-life balance. She is tech-savvy and prefers seamless online experiences, whether it's for shopping or booking services.</w:t>
            </w:r>
          </w:p>
          <w:p w14:paraId="646673FE" w14:textId="77777777" w:rsidR="00E53089" w:rsidRDefault="00E53089" w:rsidP="00036450"/>
          <w:p w14:paraId="66139E46" w14:textId="54EA822F" w:rsidR="004D3011" w:rsidRPr="00E53089" w:rsidRDefault="00037F93" w:rsidP="00E53089">
            <w:pPr>
              <w:pStyle w:val="Nagwek2"/>
            </w:pPr>
            <w:r>
              <w:t>Core Needs</w:t>
            </w:r>
          </w:p>
          <w:p w14:paraId="575463DB" w14:textId="77777777" w:rsidR="00E53089" w:rsidRDefault="00E53089" w:rsidP="00E53089">
            <w:pPr>
              <w:rPr>
                <w:sz w:val="24"/>
                <w:szCs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Needs</w:t>
            </w:r>
            <w:proofErr w:type="gramEnd"/>
            <w:r>
              <w:t xml:space="preserve"> to quickly plan and book reservations for dinner or weekend outings.</w:t>
            </w:r>
          </w:p>
          <w:p w14:paraId="5B87BF18" w14:textId="77777777" w:rsidR="00E53089" w:rsidRDefault="00E53089" w:rsidP="00E53089">
            <w:proofErr w:type="gramStart"/>
            <w:r>
              <w:rPr>
                <w:rFonts w:hAnsi="Symbol"/>
              </w:rPr>
              <w:t></w:t>
            </w:r>
            <w:r>
              <w:t xml:space="preserve">  Wants</w:t>
            </w:r>
            <w:proofErr w:type="gramEnd"/>
            <w:r>
              <w:t xml:space="preserve"> to streamline her dining experience, avoiding long waits or complicated booking processes.</w:t>
            </w:r>
          </w:p>
          <w:p w14:paraId="28E0B45D" w14:textId="01BAE333" w:rsidR="00E53089" w:rsidRDefault="00E53089" w:rsidP="00E53089">
            <w:proofErr w:type="gramStart"/>
            <w:r>
              <w:rPr>
                <w:rFonts w:hAnsi="Symbol"/>
              </w:rPr>
              <w:t></w:t>
            </w:r>
            <w:r>
              <w:t xml:space="preserve">  Prefers</w:t>
            </w:r>
            <w:proofErr w:type="gramEnd"/>
            <w:r>
              <w:t xml:space="preserve"> to receive real-time confirmation and updates regarding her reservations.</w:t>
            </w:r>
          </w:p>
          <w:p w14:paraId="6ED8A305" w14:textId="13807418" w:rsidR="00A6058A" w:rsidRDefault="00A6058A" w:rsidP="00E53089">
            <w:proofErr w:type="gramStart"/>
            <w:r>
              <w:rPr>
                <w:rFonts w:hAnsi="Symbol"/>
              </w:rPr>
              <w:t></w:t>
            </w:r>
            <w:r>
              <w:t xml:space="preserve">  Wants</w:t>
            </w:r>
            <w:proofErr w:type="gramEnd"/>
            <w:r>
              <w:t xml:space="preserve"> to personalize the booking table.</w:t>
            </w:r>
          </w:p>
          <w:p w14:paraId="33E56B74" w14:textId="77777777" w:rsidR="00E53089" w:rsidRDefault="00E53089" w:rsidP="00E53089"/>
          <w:p w14:paraId="54BC7C7E" w14:textId="23C742B5" w:rsidR="00036450" w:rsidRPr="00E53089" w:rsidRDefault="00037F93" w:rsidP="00E53089">
            <w:pPr>
              <w:pStyle w:val="Nagwek2"/>
            </w:pPr>
            <w:r>
              <w:t>frustrations</w:t>
            </w:r>
          </w:p>
          <w:p w14:paraId="462E4F85" w14:textId="77777777" w:rsidR="00E53089" w:rsidRDefault="00E53089" w:rsidP="00E53089">
            <w:pPr>
              <w:rPr>
                <w:sz w:val="24"/>
                <w:szCs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Finds</w:t>
            </w:r>
            <w:proofErr w:type="gramEnd"/>
            <w:r>
              <w:t xml:space="preserve"> it frustrating to call a restaurant just to check availability or book a table.</w:t>
            </w:r>
          </w:p>
          <w:p w14:paraId="79AD7994" w14:textId="77777777" w:rsidR="00E53089" w:rsidRDefault="00E53089" w:rsidP="00E53089">
            <w:proofErr w:type="gramStart"/>
            <w:r>
              <w:rPr>
                <w:rFonts w:hAnsi="Symbol"/>
              </w:rPr>
              <w:t></w:t>
            </w:r>
            <w:r>
              <w:t xml:space="preserve">  Doesn’t</w:t>
            </w:r>
            <w:proofErr w:type="gramEnd"/>
            <w:r>
              <w:t xml:space="preserve"> like the uncertainty of showing up at a restaurant without a reservation, especially during busy hours.</w:t>
            </w:r>
          </w:p>
          <w:p w14:paraId="71993769" w14:textId="0F1E21EC" w:rsidR="00E53089" w:rsidRPr="004D3011" w:rsidRDefault="00E53089" w:rsidP="00E53089">
            <w:pPr>
              <w:rPr>
                <w:color w:val="FFFFFF" w:themeColor="background1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Dislikes</w:t>
            </w:r>
            <w:proofErr w:type="gramEnd"/>
            <w:r>
              <w:t xml:space="preserve"> waiting for confirmation via phone call or manually managing the reservation.</w:t>
            </w:r>
          </w:p>
        </w:tc>
      </w:tr>
    </w:tbl>
    <w:p w14:paraId="0DB62166" w14:textId="77777777" w:rsidR="00712888" w:rsidRDefault="00712888" w:rsidP="000C45FF">
      <w:pPr>
        <w:tabs>
          <w:tab w:val="left" w:pos="990"/>
        </w:tabs>
      </w:pPr>
    </w:p>
    <w:p w14:paraId="60D30676" w14:textId="77777777" w:rsidR="00B57FA6" w:rsidRDefault="00B57FA6" w:rsidP="000C45FF">
      <w:pPr>
        <w:tabs>
          <w:tab w:val="left" w:pos="990"/>
        </w:tabs>
      </w:pPr>
    </w:p>
    <w:p w14:paraId="4C0B0734" w14:textId="77777777" w:rsidR="00B57FA6" w:rsidRDefault="00B57FA6" w:rsidP="000C45FF">
      <w:pPr>
        <w:tabs>
          <w:tab w:val="left" w:pos="990"/>
        </w:tabs>
      </w:pPr>
    </w:p>
    <w:p w14:paraId="1729A433" w14:textId="77777777" w:rsidR="00B57FA6" w:rsidRDefault="00B57FA6" w:rsidP="000C45FF">
      <w:pPr>
        <w:tabs>
          <w:tab w:val="left" w:pos="990"/>
        </w:tabs>
      </w:pPr>
    </w:p>
    <w:p w14:paraId="40C24E79" w14:textId="77777777" w:rsidR="00B57FA6" w:rsidRDefault="00B57FA6" w:rsidP="000C45FF">
      <w:pPr>
        <w:tabs>
          <w:tab w:val="left" w:pos="990"/>
        </w:tabs>
      </w:pPr>
    </w:p>
    <w:p w14:paraId="0EF31858" w14:textId="77777777" w:rsidR="00B57FA6" w:rsidRDefault="00B57FA6" w:rsidP="000C45FF">
      <w:pPr>
        <w:tabs>
          <w:tab w:val="left" w:pos="990"/>
        </w:tabs>
      </w:pPr>
    </w:p>
    <w:p w14:paraId="67014AC7" w14:textId="77777777" w:rsidR="00B57FA6" w:rsidRDefault="00B57FA6" w:rsidP="000C45FF">
      <w:pPr>
        <w:tabs>
          <w:tab w:val="left" w:pos="990"/>
        </w:tabs>
      </w:pPr>
    </w:p>
    <w:p w14:paraId="59C23462" w14:textId="77777777" w:rsidR="00B57FA6" w:rsidRDefault="00B57FA6" w:rsidP="000C45FF">
      <w:pPr>
        <w:tabs>
          <w:tab w:val="left" w:pos="990"/>
        </w:tabs>
      </w:pPr>
    </w:p>
    <w:p w14:paraId="1519BACD" w14:textId="22A6536D" w:rsidR="000A65B8" w:rsidRDefault="000A65B8" w:rsidP="00B57FA6">
      <w:pPr>
        <w:pStyle w:val="Nagwek3"/>
        <w:rPr>
          <w:rStyle w:val="Pogrubienie"/>
          <w:b/>
          <w:bCs w:val="0"/>
        </w:rPr>
      </w:pPr>
    </w:p>
    <w:p w14:paraId="67F41ACA" w14:textId="0F0BCF75" w:rsidR="000A65B8" w:rsidRDefault="000A65B8" w:rsidP="00B57FA6">
      <w:pPr>
        <w:pStyle w:val="Nagwek3"/>
        <w:rPr>
          <w:rStyle w:val="Pogrubienie"/>
          <w:b/>
          <w:bCs w:val="0"/>
        </w:rPr>
      </w:pPr>
      <w:r>
        <w:rPr>
          <w:rStyle w:val="Pogrubienie"/>
          <w:b/>
          <w:bCs w:val="0"/>
        </w:rPr>
        <w:t xml:space="preserve">  </w:t>
      </w:r>
    </w:p>
    <w:p w14:paraId="3CF28A32" w14:textId="77777777" w:rsidR="00375B7F" w:rsidRDefault="00375B7F" w:rsidP="00375B7F"/>
    <w:p w14:paraId="532D97ED" w14:textId="77777777" w:rsidR="00375B7F" w:rsidRDefault="00375B7F" w:rsidP="00375B7F"/>
    <w:p w14:paraId="4855F230" w14:textId="77777777" w:rsidR="00375B7F" w:rsidRDefault="00375B7F" w:rsidP="00375B7F"/>
    <w:p w14:paraId="3A59DD1E" w14:textId="0D0209A0" w:rsidR="00375B7F" w:rsidRDefault="00375B7F" w:rsidP="00375B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7B940" wp14:editId="3F543CDD">
                <wp:simplePos x="0" y="0"/>
                <wp:positionH relativeFrom="column">
                  <wp:posOffset>540385</wp:posOffset>
                </wp:positionH>
                <wp:positionV relativeFrom="paragraph">
                  <wp:posOffset>134128</wp:posOffset>
                </wp:positionV>
                <wp:extent cx="1172497" cy="1269022"/>
                <wp:effectExtent l="0" t="0" r="8890" b="13970"/>
                <wp:wrapNone/>
                <wp:docPr id="1739144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97" cy="12690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4B410" w14:textId="77777777" w:rsidR="000A65B8" w:rsidRDefault="000A65B8" w:rsidP="000A65B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6F34C6" wp14:editId="17A7DECB">
                                  <wp:extent cx="980677" cy="980768"/>
                                  <wp:effectExtent l="0" t="0" r="0" b="0"/>
                                  <wp:docPr id="563965778" name="Obraz 1" descr="Obraz zawierający ubrania, Ludzka twarz, osoba, uśmiech&#10;&#10;Opis wygenerowany automatyczni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70289473" name="Obraz 1" descr="Obraz zawierający ubrania, Ludzka twarz, osoba, uśmiech&#10;&#10;Opis wygenerowany automatycznie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448" r="5340" b="937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1634" cy="1051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7B940" id="_x0000_s1027" style="position:absolute;margin-left:42.55pt;margin-top:10.55pt;width:92.3pt;height:9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" fillcolor="#94b6d2 [3204]" strokecolor="#0f1b25 [484]" strokeweight="1pt">
                <v:textbox>
                  <w:txbxContent>
                    <w:p w14:paraId="7284B410" w14:textId="77777777" w:rsidR="000A65B8" w:rsidRDefault="000A65B8" w:rsidP="000A65B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6F34C6" wp14:editId="17A7DECB">
                            <wp:extent cx="980677" cy="980768"/>
                            <wp:effectExtent l="0" t="0" r="0" b="0"/>
                            <wp:docPr id="563965778" name="Obraz 1" descr="Obraz zawierający ubrania, Ludzka twarz, osoba, uśmiech&#10;&#10;Opis wygenerowany automatyczni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70289473" name="Obraz 1" descr="Obraz zawierający ubrania, Ludzka twarz, osoba, uśmiech&#10;&#10;Opis wygenerowany automatycznie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448" r="5340" b="937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1634" cy="105173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EDBE5BB" w14:textId="662EA0B3" w:rsidR="00375B7F" w:rsidRDefault="00375B7F" w:rsidP="00375B7F"/>
    <w:p w14:paraId="65C46565" w14:textId="06D3F8F2" w:rsidR="00375B7F" w:rsidRDefault="00375B7F" w:rsidP="00375B7F"/>
    <w:p w14:paraId="60CD9A28" w14:textId="33862665" w:rsidR="00375B7F" w:rsidRDefault="00375B7F" w:rsidP="00375B7F"/>
    <w:p w14:paraId="7225CD86" w14:textId="5E4E157C" w:rsidR="00375B7F" w:rsidRDefault="00375B7F" w:rsidP="00375B7F"/>
    <w:p w14:paraId="55975DDF" w14:textId="6FCDDD9D" w:rsidR="00375B7F" w:rsidRDefault="00375B7F" w:rsidP="00375B7F"/>
    <w:p w14:paraId="30CE87C6" w14:textId="0512640C" w:rsidR="00375B7F" w:rsidRDefault="00375B7F" w:rsidP="00375B7F"/>
    <w:p w14:paraId="4A08F6F6" w14:textId="5864805D" w:rsidR="00375B7F" w:rsidRDefault="00375B7F" w:rsidP="00375B7F"/>
    <w:p w14:paraId="23D33C80" w14:textId="77777777" w:rsidR="00375B7F" w:rsidRDefault="00375B7F" w:rsidP="00375B7F"/>
    <w:p w14:paraId="56A88C99" w14:textId="77777777" w:rsidR="00375B7F" w:rsidRPr="00375B7F" w:rsidRDefault="00375B7F" w:rsidP="00375B7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997"/>
        <w:gridCol w:w="5970"/>
      </w:tblGrid>
      <w:tr w:rsidR="00375B7F" w14:paraId="7BFD5DB0" w14:textId="77777777" w:rsidTr="00375B7F">
        <w:trPr>
          <w:trHeight w:val="22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2A5E978F" w14:textId="7F45F6ED" w:rsidR="00375B7F" w:rsidRDefault="00375B7F" w:rsidP="00375B7F">
            <w:pPr>
              <w:pStyle w:val="Nagwek3"/>
              <w:rPr>
                <w:rStyle w:val="Pogrubienie"/>
                <w:b/>
                <w:bCs w:val="0"/>
              </w:rPr>
            </w:pPr>
            <w:r>
              <w:rPr>
                <w:rStyle w:val="Pogrubienie"/>
                <w:b/>
                <w:bCs w:val="0"/>
              </w:rPr>
              <w:t>emily</w:t>
            </w:r>
            <w:r w:rsidR="0065417A">
              <w:rPr>
                <w:rStyle w:val="Pogrubienie"/>
                <w:b/>
                <w:bCs w:val="0"/>
              </w:rPr>
              <w:t xml:space="preserve"> </w:t>
            </w:r>
            <w:r w:rsidR="0065417A">
              <w:rPr>
                <w:rStyle w:val="Pogrubienie"/>
                <w:b/>
              </w:rPr>
              <w:t>CARTER</w:t>
            </w:r>
          </w:p>
          <w:p w14:paraId="5B46EB4E" w14:textId="158B09D9" w:rsidR="00375B7F" w:rsidRDefault="00375B7F" w:rsidP="00375B7F">
            <w:pPr>
              <w:rPr>
                <w:rStyle w:val="Pogrubienie"/>
                <w:b w:val="0"/>
                <w:bCs w:val="0"/>
              </w:rPr>
            </w:pPr>
            <w:r>
              <w:t>Is trying to reserve a table in Little Lemon Mobile App. She wants to book a table for 2, located outside.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14:paraId="4ABDEAE6" w14:textId="77777777" w:rsidR="00375B7F" w:rsidRDefault="00375B7F" w:rsidP="00375B7F">
            <w:pPr>
              <w:rPr>
                <w:rStyle w:val="Pogrubienie"/>
                <w:b w:val="0"/>
                <w:bCs w:val="0"/>
              </w:rPr>
            </w:pPr>
          </w:p>
        </w:tc>
        <w:tc>
          <w:tcPr>
            <w:tcW w:w="5970" w:type="dxa"/>
            <w:tcBorders>
              <w:top w:val="nil"/>
              <w:left w:val="nil"/>
              <w:bottom w:val="nil"/>
              <w:right w:val="nil"/>
            </w:tcBorders>
          </w:tcPr>
          <w:p w14:paraId="58D35610" w14:textId="77777777" w:rsidR="00375B7F" w:rsidRDefault="00375B7F" w:rsidP="00375B7F">
            <w:pPr>
              <w:pStyle w:val="Nagwek3"/>
            </w:pPr>
            <w:r>
              <w:rPr>
                <w:rStyle w:val="Pogrubienie"/>
                <w:b/>
                <w:bCs w:val="0"/>
              </w:rPr>
              <w:t>U</w:t>
            </w:r>
            <w:r>
              <w:rPr>
                <w:rStyle w:val="Pogrubienie"/>
                <w:b/>
              </w:rPr>
              <w:t>SER EXPECTATIONS</w:t>
            </w:r>
            <w:r>
              <w:t xml:space="preserve"> </w:t>
            </w:r>
          </w:p>
          <w:p w14:paraId="3E99999A" w14:textId="77777777" w:rsidR="00375B7F" w:rsidRPr="000A65B8" w:rsidRDefault="00375B7F" w:rsidP="00375B7F">
            <w:pPr>
              <w:pStyle w:val="Akapitzlist"/>
              <w:numPr>
                <w:ilvl w:val="0"/>
                <w:numId w:val="2"/>
              </w:numPr>
            </w:pPr>
            <w:r w:rsidRPr="000A65B8">
              <w:t>Easily find the reservation option</w:t>
            </w:r>
          </w:p>
          <w:p w14:paraId="25A6711A" w14:textId="77777777" w:rsidR="00375B7F" w:rsidRPr="000A65B8" w:rsidRDefault="00375B7F" w:rsidP="00375B7F">
            <w:pPr>
              <w:pStyle w:val="Akapitzlist"/>
              <w:numPr>
                <w:ilvl w:val="0"/>
                <w:numId w:val="2"/>
              </w:numPr>
            </w:pPr>
            <w:r w:rsidRPr="000A65B8">
              <w:t xml:space="preserve">Select </w:t>
            </w:r>
            <w:r w:rsidRPr="000A65B8">
              <w:rPr>
                <w:rStyle w:val="Pogrubienie"/>
                <w:b w:val="0"/>
                <w:bCs w:val="0"/>
              </w:rPr>
              <w:t>date, time, and party size</w:t>
            </w:r>
            <w:r w:rsidRPr="000A65B8">
              <w:rPr>
                <w:b/>
                <w:bCs/>
              </w:rPr>
              <w:br/>
            </w:r>
          </w:p>
          <w:p w14:paraId="7D4DC935" w14:textId="77777777" w:rsidR="00375B7F" w:rsidRPr="000A65B8" w:rsidRDefault="00375B7F" w:rsidP="00375B7F">
            <w:pPr>
              <w:pStyle w:val="Akapitzlist"/>
              <w:numPr>
                <w:ilvl w:val="0"/>
                <w:numId w:val="2"/>
              </w:numPr>
              <w:rPr>
                <w:rStyle w:val="Pogrubienie"/>
              </w:rPr>
            </w:pPr>
            <w:r w:rsidRPr="000A65B8">
              <w:t xml:space="preserve">Choose </w:t>
            </w:r>
            <w:r w:rsidRPr="000A65B8">
              <w:rPr>
                <w:rStyle w:val="Pogrubienie"/>
                <w:b w:val="0"/>
                <w:bCs w:val="0"/>
              </w:rPr>
              <w:t xml:space="preserve">indoor or outdoor </w:t>
            </w:r>
            <w:proofErr w:type="gramStart"/>
            <w:r w:rsidRPr="000A65B8">
              <w:rPr>
                <w:rStyle w:val="Pogrubienie"/>
                <w:b w:val="0"/>
                <w:bCs w:val="0"/>
              </w:rPr>
              <w:t>seating</w:t>
            </w:r>
            <w:proofErr w:type="gramEnd"/>
          </w:p>
          <w:p w14:paraId="2C2D037F" w14:textId="77777777" w:rsidR="00375B7F" w:rsidRPr="000A65B8" w:rsidRDefault="00375B7F" w:rsidP="00375B7F">
            <w:pPr>
              <w:pStyle w:val="Akapitzlist"/>
              <w:numPr>
                <w:ilvl w:val="0"/>
                <w:numId w:val="2"/>
              </w:numPr>
            </w:pPr>
            <w:r w:rsidRPr="000A65B8">
              <w:t xml:space="preserve">Receive instant </w:t>
            </w:r>
            <w:proofErr w:type="gramStart"/>
            <w:r w:rsidRPr="000A65B8">
              <w:t>confirmation</w:t>
            </w:r>
            <w:proofErr w:type="gramEnd"/>
          </w:p>
          <w:p w14:paraId="72E9520B" w14:textId="55EBE1BF" w:rsidR="00375B7F" w:rsidRPr="00375B7F" w:rsidRDefault="00375B7F" w:rsidP="00375B7F">
            <w:pPr>
              <w:pStyle w:val="Akapitzlist"/>
              <w:numPr>
                <w:ilvl w:val="0"/>
                <w:numId w:val="2"/>
              </w:numPr>
              <w:rPr>
                <w:rStyle w:val="Pogrubienie"/>
                <w:b w:val="0"/>
                <w:bCs w:val="0"/>
                <w:szCs w:val="18"/>
              </w:rPr>
            </w:pPr>
            <w:r w:rsidRPr="00375B7F">
              <w:t>Modify or cancel if needed</w:t>
            </w:r>
          </w:p>
        </w:tc>
      </w:tr>
    </w:tbl>
    <w:p w14:paraId="6F56555D" w14:textId="3A1EDCE8" w:rsidR="00375B7F" w:rsidRDefault="0065417A" w:rsidP="00B57FA6">
      <w:pPr>
        <w:pStyle w:val="NormalnyWeb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4"/>
        <w:gridCol w:w="2155"/>
        <w:gridCol w:w="2152"/>
        <w:gridCol w:w="2153"/>
        <w:gridCol w:w="2176"/>
      </w:tblGrid>
      <w:tr w:rsidR="000A65B8" w14:paraId="58FA4B95" w14:textId="77777777" w:rsidTr="003772A1">
        <w:tc>
          <w:tcPr>
            <w:tcW w:w="2154" w:type="dxa"/>
          </w:tcPr>
          <w:p w14:paraId="721E60A0" w14:textId="157FF7E3" w:rsidR="000A65B8" w:rsidRPr="003772A1" w:rsidRDefault="000A65B8" w:rsidP="00B57FA6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STAGE</w:t>
            </w:r>
          </w:p>
        </w:tc>
        <w:tc>
          <w:tcPr>
            <w:tcW w:w="2155" w:type="dxa"/>
          </w:tcPr>
          <w:p w14:paraId="126DD097" w14:textId="07014706" w:rsidR="000A65B8" w:rsidRPr="003772A1" w:rsidRDefault="000A65B8" w:rsidP="00B57FA6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ENTER WEBSITE</w:t>
            </w:r>
          </w:p>
        </w:tc>
        <w:tc>
          <w:tcPr>
            <w:tcW w:w="2152" w:type="dxa"/>
          </w:tcPr>
          <w:p w14:paraId="19E7EB14" w14:textId="18171F19" w:rsidR="000A65B8" w:rsidRPr="003772A1" w:rsidRDefault="000A65B8" w:rsidP="00B57FA6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SELECT &amp; BOOK TABLE</w:t>
            </w:r>
          </w:p>
        </w:tc>
        <w:tc>
          <w:tcPr>
            <w:tcW w:w="2153" w:type="dxa"/>
          </w:tcPr>
          <w:p w14:paraId="713216E9" w14:textId="4E901BAC" w:rsidR="000A65B8" w:rsidRPr="003772A1" w:rsidRDefault="000A65B8" w:rsidP="00B57FA6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DETAILS</w:t>
            </w:r>
          </w:p>
        </w:tc>
        <w:tc>
          <w:tcPr>
            <w:tcW w:w="2176" w:type="dxa"/>
          </w:tcPr>
          <w:p w14:paraId="29A5CEC6" w14:textId="0E406138" w:rsidR="000A65B8" w:rsidRPr="003772A1" w:rsidRDefault="000A65B8" w:rsidP="00B57FA6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CONFIRMATION</w:t>
            </w:r>
          </w:p>
        </w:tc>
      </w:tr>
      <w:tr w:rsidR="000A65B8" w14:paraId="16ACED20" w14:textId="77777777" w:rsidTr="003772A1">
        <w:tc>
          <w:tcPr>
            <w:tcW w:w="2154" w:type="dxa"/>
          </w:tcPr>
          <w:p w14:paraId="1532822D" w14:textId="64F984AE" w:rsidR="000A65B8" w:rsidRPr="003772A1" w:rsidRDefault="000A65B8" w:rsidP="00B57FA6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DOING</w:t>
            </w:r>
          </w:p>
        </w:tc>
        <w:tc>
          <w:tcPr>
            <w:tcW w:w="2155" w:type="dxa"/>
          </w:tcPr>
          <w:p w14:paraId="03EFCF4C" w14:textId="3A711FCA" w:rsidR="000A65B8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  <w:r w:rsidR="000A65B8" w:rsidRPr="003772A1">
              <w:rPr>
                <w:rFonts w:asciiTheme="minorHAnsi" w:hAnsiTheme="minorHAnsi"/>
                <w:sz w:val="18"/>
                <w:szCs w:val="18"/>
                <w:lang w:val="en-US"/>
              </w:rPr>
              <w:t>Opens Little Lemon website</w:t>
            </w:r>
          </w:p>
          <w:p w14:paraId="4DB8B32A" w14:textId="20DD57BC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Find where I can reserve table</w:t>
            </w:r>
          </w:p>
        </w:tc>
        <w:tc>
          <w:tcPr>
            <w:tcW w:w="2152" w:type="dxa"/>
          </w:tcPr>
          <w:p w14:paraId="41BE42A7" w14:textId="667B887C" w:rsidR="000A65B8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Look for the date that I want</w:t>
            </w:r>
          </w:p>
        </w:tc>
        <w:tc>
          <w:tcPr>
            <w:tcW w:w="2153" w:type="dxa"/>
          </w:tcPr>
          <w:p w14:paraId="3B0FC5D4" w14:textId="2C2FD7F0" w:rsidR="000A65B8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Enters details (date, time, guests, </w:t>
            </w:r>
            <w:proofErr w:type="spellStart"/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indor</w:t>
            </w:r>
            <w:proofErr w:type="spellEnd"/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, outdoor seat)</w:t>
            </w:r>
          </w:p>
        </w:tc>
        <w:tc>
          <w:tcPr>
            <w:tcW w:w="2176" w:type="dxa"/>
          </w:tcPr>
          <w:p w14:paraId="67252297" w14:textId="5CCAD1E1" w:rsidR="000A65B8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>-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Enters my email address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for confirmation</w:t>
            </w:r>
          </w:p>
        </w:tc>
      </w:tr>
      <w:tr w:rsidR="003772A1" w14:paraId="22DC1C6B" w14:textId="77777777" w:rsidTr="00A079C1">
        <w:tc>
          <w:tcPr>
            <w:tcW w:w="2154" w:type="dxa"/>
          </w:tcPr>
          <w:p w14:paraId="0311982E" w14:textId="6CF62A49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THINKING</w:t>
            </w:r>
          </w:p>
        </w:tc>
        <w:tc>
          <w:tcPr>
            <w:tcW w:w="2155" w:type="dxa"/>
            <w:vAlign w:val="center"/>
          </w:tcPr>
          <w:p w14:paraId="5507CEFD" w14:textId="03FCBFEB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"I hope they have a table!"</w:t>
            </w:r>
          </w:p>
        </w:tc>
        <w:tc>
          <w:tcPr>
            <w:tcW w:w="2152" w:type="dxa"/>
          </w:tcPr>
          <w:p w14:paraId="279C952F" w14:textId="5E3CB697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"Is my preferred time available?"</w:t>
            </w:r>
          </w:p>
        </w:tc>
        <w:tc>
          <w:tcPr>
            <w:tcW w:w="2153" w:type="dxa"/>
            <w:vAlign w:val="center"/>
          </w:tcPr>
          <w:p w14:paraId="3D13EB50" w14:textId="3B2647FC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"Why can’t I choose table size or indoor/outdoor seating?"</w:t>
            </w:r>
          </w:p>
        </w:tc>
        <w:tc>
          <w:tcPr>
            <w:tcW w:w="2176" w:type="dxa"/>
          </w:tcPr>
          <w:p w14:paraId="40374197" w14:textId="4BE03FC7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"Did my reservation go through?"</w:t>
            </w:r>
          </w:p>
        </w:tc>
      </w:tr>
      <w:tr w:rsidR="003772A1" w14:paraId="466DAC40" w14:textId="77777777" w:rsidTr="00A079C1">
        <w:tc>
          <w:tcPr>
            <w:tcW w:w="2154" w:type="dxa"/>
          </w:tcPr>
          <w:p w14:paraId="713AF130" w14:textId="5CC72EB2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SAYING</w:t>
            </w:r>
          </w:p>
        </w:tc>
        <w:tc>
          <w:tcPr>
            <w:tcW w:w="2155" w:type="dxa"/>
          </w:tcPr>
          <w:p w14:paraId="7D43A0BD" w14:textId="5402ACCA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</w:rPr>
              <w:t xml:space="preserve">"Great, </w:t>
            </w: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they</w:t>
            </w:r>
            <w:proofErr w:type="spellEnd"/>
            <w:r w:rsidRPr="003772A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take</w:t>
            </w:r>
            <w:proofErr w:type="spellEnd"/>
            <w:r w:rsidRPr="003772A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reservations</w:t>
            </w:r>
            <w:proofErr w:type="spellEnd"/>
            <w:r w:rsidRPr="003772A1">
              <w:rPr>
                <w:rFonts w:asciiTheme="minorHAnsi" w:hAnsiTheme="minorHAnsi"/>
                <w:sz w:val="18"/>
                <w:szCs w:val="18"/>
              </w:rPr>
              <w:t>!"</w:t>
            </w:r>
          </w:p>
        </w:tc>
        <w:tc>
          <w:tcPr>
            <w:tcW w:w="2152" w:type="dxa"/>
          </w:tcPr>
          <w:p w14:paraId="267A7EDA" w14:textId="1E0980F9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"Why can’t I see all available slots?"</w:t>
            </w:r>
          </w:p>
        </w:tc>
        <w:tc>
          <w:tcPr>
            <w:tcW w:w="2153" w:type="dxa"/>
            <w:vAlign w:val="center"/>
          </w:tcPr>
          <w:p w14:paraId="44614557" w14:textId="46A46DEE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>"I need a table for 4, but there’s no option!"</w:t>
            </w:r>
          </w:p>
        </w:tc>
        <w:tc>
          <w:tcPr>
            <w:tcW w:w="2176" w:type="dxa"/>
          </w:tcPr>
          <w:p w14:paraId="62ADF3C5" w14:textId="790BF42E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"I </w:t>
            </w:r>
            <w:r>
              <w:rPr>
                <w:rFonts w:asciiTheme="minorHAnsi" w:hAnsiTheme="minorHAnsi"/>
                <w:sz w:val="18"/>
                <w:szCs w:val="18"/>
                <w:lang w:val="en-US"/>
              </w:rPr>
              <w:t>need to call the restaurant to check if my reservation went through.”</w:t>
            </w:r>
          </w:p>
        </w:tc>
      </w:tr>
      <w:tr w:rsidR="003772A1" w14:paraId="7B63A4A6" w14:textId="77777777" w:rsidTr="003772A1">
        <w:tc>
          <w:tcPr>
            <w:tcW w:w="2154" w:type="dxa"/>
          </w:tcPr>
          <w:p w14:paraId="7875EB5D" w14:textId="02E2B3F0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Style w:val="Pogrubienie"/>
                <w:rFonts w:asciiTheme="minorHAnsi" w:hAnsiTheme="minorHAnsi"/>
                <w:sz w:val="18"/>
                <w:szCs w:val="18"/>
              </w:rPr>
              <w:t>FEELING</w:t>
            </w:r>
          </w:p>
        </w:tc>
        <w:tc>
          <w:tcPr>
            <w:tcW w:w="2155" w:type="dxa"/>
          </w:tcPr>
          <w:p w14:paraId="5ED34000" w14:textId="6402D69B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Excited</w:t>
            </w:r>
            <w:proofErr w:type="spellEnd"/>
          </w:p>
        </w:tc>
        <w:tc>
          <w:tcPr>
            <w:tcW w:w="2152" w:type="dxa"/>
          </w:tcPr>
          <w:p w14:paraId="694B2B85" w14:textId="568306A5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Slightly</w:t>
            </w:r>
            <w:proofErr w:type="spellEnd"/>
            <w:r w:rsidRPr="003772A1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frustrated</w:t>
            </w:r>
            <w:proofErr w:type="spellEnd"/>
          </w:p>
        </w:tc>
        <w:tc>
          <w:tcPr>
            <w:tcW w:w="2153" w:type="dxa"/>
          </w:tcPr>
          <w:p w14:paraId="03D18043" w14:textId="5F333583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Annoyed</w:t>
            </w:r>
            <w:proofErr w:type="spellEnd"/>
            <w:r w:rsidRPr="003772A1">
              <w:rPr>
                <w:rFonts w:asciiTheme="minorHAnsi" w:hAnsiTheme="minorHAnsi"/>
                <w:sz w:val="18"/>
                <w:szCs w:val="18"/>
              </w:rPr>
              <w:t xml:space="preserve"> by missing </w:t>
            </w:r>
            <w:proofErr w:type="spellStart"/>
            <w:r w:rsidRPr="003772A1">
              <w:rPr>
                <w:rFonts w:asciiTheme="minorHAnsi" w:hAnsiTheme="minorHAnsi"/>
                <w:sz w:val="18"/>
                <w:szCs w:val="18"/>
              </w:rPr>
              <w:t>options</w:t>
            </w:r>
            <w:proofErr w:type="spellEnd"/>
          </w:p>
        </w:tc>
        <w:tc>
          <w:tcPr>
            <w:tcW w:w="2176" w:type="dxa"/>
          </w:tcPr>
          <w:p w14:paraId="17322FE2" w14:textId="58289543" w:rsidR="003772A1" w:rsidRPr="003772A1" w:rsidRDefault="003772A1" w:rsidP="003772A1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Annoyed to call restaurant </w:t>
            </w:r>
          </w:p>
        </w:tc>
      </w:tr>
    </w:tbl>
    <w:p w14:paraId="3870A98B" w14:textId="6D527D43" w:rsidR="000A65B8" w:rsidRDefault="00375B7F" w:rsidP="00B57FA6">
      <w:pPr>
        <w:pStyle w:val="NormalnyWeb"/>
        <w:rPr>
          <w:lang w:val="en-US"/>
        </w:rPr>
      </w:pPr>
      <w:r>
        <w:rPr>
          <w:lang w:val="en-US"/>
        </w:rPr>
        <w:tab/>
      </w:r>
    </w:p>
    <w:tbl>
      <w:tblPr>
        <w:tblStyle w:val="Tabela-Siatka"/>
        <w:tblW w:w="14618" w:type="dxa"/>
        <w:tblLook w:val="04A0" w:firstRow="1" w:lastRow="0" w:firstColumn="1" w:lastColumn="0" w:noHBand="0" w:noVBand="1"/>
      </w:tblPr>
      <w:tblGrid>
        <w:gridCol w:w="3828"/>
        <w:gridCol w:w="850"/>
        <w:gridCol w:w="9940"/>
      </w:tblGrid>
      <w:tr w:rsidR="00375B7F" w14:paraId="0758F5B8" w14:textId="77777777" w:rsidTr="00375B7F">
        <w:trPr>
          <w:trHeight w:val="2761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D51311C" w14:textId="77777777" w:rsidR="00375B7F" w:rsidRDefault="00375B7F" w:rsidP="00375B7F">
            <w:pPr>
              <w:pStyle w:val="Nagwek3"/>
            </w:pPr>
            <w:r>
              <w:rPr>
                <w:rStyle w:val="Pogrubienie"/>
                <w:b/>
                <w:bCs w:val="0"/>
              </w:rPr>
              <w:t>Opportunities:</w:t>
            </w:r>
          </w:p>
          <w:p w14:paraId="0ED5F69C" w14:textId="77777777" w:rsidR="00375B7F" w:rsidRPr="003772A1" w:rsidRDefault="00375B7F" w:rsidP="00375B7F">
            <w:pPr>
              <w:pStyle w:val="NormalnyWeb"/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3772A1">
              <w:rPr>
                <w:rFonts w:ascii="Apple Color Emoji" w:hAnsi="Apple Color Emoji" w:cs="Apple Color Emoji"/>
                <w:sz w:val="18"/>
                <w:szCs w:val="18"/>
              </w:rPr>
              <w:t>💡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Improve table availability visibility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72A1">
              <w:rPr>
                <w:rFonts w:ascii="Apple Color Emoji" w:hAnsi="Apple Color Emoji" w:cs="Apple Color Emoji"/>
                <w:sz w:val="18"/>
                <w:szCs w:val="18"/>
              </w:rPr>
              <w:t>💡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Allow guest checkout (no account needed)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72A1">
              <w:rPr>
                <w:rFonts w:ascii="Apple Color Emoji" w:hAnsi="Apple Color Emoji" w:cs="Apple Color Emoji"/>
                <w:sz w:val="18"/>
                <w:szCs w:val="18"/>
              </w:rPr>
              <w:t>💡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Ensure clear confirmation &amp; calendar integration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72A1">
              <w:rPr>
                <w:rFonts w:ascii="Apple Color Emoji" w:hAnsi="Apple Color Emoji" w:cs="Apple Color Emoji"/>
                <w:sz w:val="18"/>
                <w:szCs w:val="18"/>
              </w:rPr>
              <w:t>💡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Add </w:t>
            </w:r>
            <w:r w:rsidRPr="003772A1">
              <w:rPr>
                <w:rStyle w:val="Pogrubienie"/>
                <w:rFonts w:asciiTheme="minorHAnsi" w:hAnsiTheme="minorHAnsi"/>
                <w:b w:val="0"/>
                <w:bCs w:val="0"/>
                <w:sz w:val="18"/>
                <w:szCs w:val="18"/>
                <w:lang w:val="en-US"/>
              </w:rPr>
              <w:t>option to select indoor or outdoor seating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72A1">
              <w:rPr>
                <w:rFonts w:ascii="Apple Color Emoji" w:hAnsi="Apple Color Emoji" w:cs="Apple Color Emoji"/>
                <w:sz w:val="18"/>
                <w:szCs w:val="18"/>
              </w:rPr>
              <w:t>💡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Allow </w:t>
            </w:r>
            <w:r w:rsidRPr="003772A1">
              <w:rPr>
                <w:rStyle w:val="Pogrubienie"/>
                <w:rFonts w:asciiTheme="minorHAnsi" w:hAnsiTheme="minorHAnsi"/>
                <w:b w:val="0"/>
                <w:bCs w:val="0"/>
                <w:sz w:val="18"/>
                <w:szCs w:val="18"/>
                <w:lang w:val="en-US"/>
              </w:rPr>
              <w:t>table size selection</w:t>
            </w:r>
            <w:r w:rsidRPr="003772A1">
              <w:rPr>
                <w:rStyle w:val="Pogrubienie"/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</w:p>
          <w:p w14:paraId="7AC4BF87" w14:textId="77777777" w:rsidR="00375B7F" w:rsidRDefault="00375B7F" w:rsidP="00375B7F">
            <w:pPr>
              <w:pStyle w:val="Nagwek3"/>
              <w:rPr>
                <w:rStyle w:val="Pogrubienie"/>
                <w:b/>
                <w:bCs w:val="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3E91F186" w14:textId="77777777" w:rsidR="00375B7F" w:rsidRDefault="00375B7F" w:rsidP="00375B7F">
            <w:pPr>
              <w:pStyle w:val="NormalnyWeb"/>
              <w:rPr>
                <w:lang w:val="en-US"/>
              </w:rPr>
            </w:pPr>
          </w:p>
        </w:tc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</w:tcPr>
          <w:p w14:paraId="49F610F3" w14:textId="010A9AA0" w:rsidR="00375B7F" w:rsidRPr="00375B7F" w:rsidRDefault="00375B7F" w:rsidP="00375B7F">
            <w:pPr>
              <w:pStyle w:val="Nagwek3"/>
            </w:pPr>
            <w:r>
              <w:rPr>
                <w:rStyle w:val="Pogrubienie"/>
                <w:b/>
                <w:bCs w:val="0"/>
              </w:rPr>
              <w:t>TO DO:</w:t>
            </w:r>
          </w:p>
          <w:p w14:paraId="4D20689F" w14:textId="1DE8E073" w:rsidR="00375B7F" w:rsidRPr="00375B7F" w:rsidRDefault="00375B7F" w:rsidP="00375B7F">
            <w:pPr>
              <w:pStyle w:val="NormalnyWeb"/>
              <w:rPr>
                <w:rFonts w:asciiTheme="minorHAnsi" w:hAnsiTheme="minorHAnsi"/>
                <w:b/>
                <w:bCs/>
                <w:sz w:val="18"/>
                <w:szCs w:val="18"/>
                <w:lang w:val="en-US"/>
              </w:rPr>
            </w:pPr>
            <w:r w:rsidRPr="003772A1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✔</w:t>
            </w:r>
            <w:r w:rsidRPr="003772A1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>Provide visibility of available slots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5B7F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✔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Provide a </w:t>
            </w:r>
            <w:r w:rsidRPr="00375B7F">
              <w:rPr>
                <w:rStyle w:val="Pogrubienie"/>
                <w:rFonts w:asciiTheme="minorHAnsi" w:hAnsiTheme="minorHAnsi"/>
                <w:sz w:val="18"/>
                <w:szCs w:val="18"/>
                <w:lang w:val="en-US"/>
              </w:rPr>
              <w:t>guest checkout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option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5B7F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✔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Offer an </w:t>
            </w:r>
            <w:r w:rsidRPr="00375B7F">
              <w:rPr>
                <w:rStyle w:val="Pogrubienie"/>
                <w:rFonts w:asciiTheme="minorHAnsi" w:hAnsiTheme="minorHAnsi"/>
                <w:sz w:val="18"/>
                <w:szCs w:val="18"/>
                <w:lang w:val="en-US"/>
              </w:rPr>
              <w:t>edit/cancel reservation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feature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5B7F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✔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Provide confirmation email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br/>
            </w:r>
            <w:r w:rsidRPr="00375B7F">
              <w:rPr>
                <w:rFonts w:ascii="Apple Color Emoji" w:hAnsi="Apple Color Emoji" w:cs="Apple Color Emoji"/>
                <w:sz w:val="18"/>
                <w:szCs w:val="18"/>
                <w:lang w:val="en-US"/>
              </w:rPr>
              <w:t>✔</w:t>
            </w:r>
            <w:r w:rsidRPr="00375B7F"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r w:rsidRPr="00375B7F">
              <w:rPr>
                <w:rStyle w:val="Pogrubienie"/>
                <w:rFonts w:asciiTheme="minorHAnsi" w:hAnsiTheme="minorHAnsi"/>
                <w:b w:val="0"/>
                <w:bCs w:val="0"/>
                <w:sz w:val="18"/>
                <w:szCs w:val="18"/>
                <w:lang w:val="en-US"/>
              </w:rPr>
              <w:t>Enable selection of table location (indoor or outdoor) and table size</w:t>
            </w:r>
          </w:p>
          <w:p w14:paraId="7FEB779E" w14:textId="77777777" w:rsidR="00375B7F" w:rsidRDefault="00375B7F" w:rsidP="00375B7F">
            <w:pPr>
              <w:pStyle w:val="NormalnyWeb"/>
              <w:rPr>
                <w:lang w:val="en-US"/>
              </w:rPr>
            </w:pPr>
          </w:p>
        </w:tc>
      </w:tr>
    </w:tbl>
    <w:p w14:paraId="368680CE" w14:textId="77777777" w:rsidR="00B57FA6" w:rsidRDefault="00B57FA6" w:rsidP="000C45FF">
      <w:pPr>
        <w:tabs>
          <w:tab w:val="left" w:pos="990"/>
        </w:tabs>
      </w:pPr>
    </w:p>
    <w:p w14:paraId="2972A834" w14:textId="77777777" w:rsidR="00213EBB" w:rsidRDefault="00213EBB" w:rsidP="000C45FF">
      <w:pPr>
        <w:tabs>
          <w:tab w:val="left" w:pos="990"/>
        </w:tabs>
      </w:pPr>
    </w:p>
    <w:p w14:paraId="2320FC52" w14:textId="77777777" w:rsidR="00213EBB" w:rsidRDefault="00213EBB" w:rsidP="000C45FF">
      <w:pPr>
        <w:tabs>
          <w:tab w:val="left" w:pos="990"/>
        </w:tabs>
      </w:pPr>
    </w:p>
    <w:p w14:paraId="1D9C1101" w14:textId="77777777" w:rsidR="00213EBB" w:rsidRDefault="00213EBB" w:rsidP="000C45FF">
      <w:pPr>
        <w:tabs>
          <w:tab w:val="left" w:pos="990"/>
        </w:tabs>
      </w:pPr>
    </w:p>
    <w:p w14:paraId="00773D03" w14:textId="5E78AFFC" w:rsidR="00213EBB" w:rsidRDefault="00213EBB" w:rsidP="000C45FF">
      <w:pPr>
        <w:tabs>
          <w:tab w:val="left" w:pos="990"/>
        </w:tabs>
      </w:pPr>
      <w:r>
        <w:t>PROBLEM</w:t>
      </w:r>
    </w:p>
    <w:p w14:paraId="5C20775F" w14:textId="77777777" w:rsidR="00213EBB" w:rsidRDefault="00213EBB" w:rsidP="000C45FF">
      <w:pPr>
        <w:tabs>
          <w:tab w:val="left" w:pos="990"/>
        </w:tabs>
      </w:pPr>
    </w:p>
    <w:p w14:paraId="562E7E3B" w14:textId="60973F72" w:rsidR="00213EBB" w:rsidRDefault="00213EBB" w:rsidP="000C45FF">
      <w:pPr>
        <w:tabs>
          <w:tab w:val="left" w:pos="990"/>
        </w:tabs>
      </w:pPr>
      <w:r>
        <w:t>Little Lemon, a popular restaurant, currently lacks an online table reservation system. Customers must call or visit in person to book a table, leading to inefficiencies, longer wait times, and potential loss of business due to unavailability or miscommunication.</w:t>
      </w:r>
    </w:p>
    <w:p w14:paraId="7512A666" w14:textId="77777777" w:rsidR="004C5B7B" w:rsidRDefault="004C5B7B" w:rsidP="000C45FF">
      <w:pPr>
        <w:tabs>
          <w:tab w:val="left" w:pos="990"/>
        </w:tabs>
      </w:pPr>
    </w:p>
    <w:p w14:paraId="5257EE56" w14:textId="77777777" w:rsidR="004C5B7B" w:rsidRPr="004C5B7B" w:rsidRDefault="004C5B7B" w:rsidP="004C5B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18"/>
          <w:lang w:eastAsia="pl-PL"/>
        </w:rPr>
      </w:pPr>
      <w:r w:rsidRPr="004C5B7B">
        <w:rPr>
          <w:rFonts w:eastAsia="Times New Roman" w:cs="Times New Roman"/>
          <w:b/>
          <w:bCs/>
          <w:szCs w:val="18"/>
          <w:lang w:eastAsia="pl-PL"/>
        </w:rPr>
        <w:t>Problem Statement</w:t>
      </w:r>
    </w:p>
    <w:p w14:paraId="125F30FD" w14:textId="77777777" w:rsidR="004C5B7B" w:rsidRPr="004C5B7B" w:rsidRDefault="004C5B7B" w:rsidP="004C5B7B">
      <w:pPr>
        <w:spacing w:before="100" w:beforeAutospacing="1" w:after="100" w:afterAutospacing="1"/>
        <w:rPr>
          <w:rFonts w:eastAsia="Times New Roman" w:cs="Times New Roman"/>
          <w:szCs w:val="18"/>
          <w:lang w:eastAsia="pl-PL"/>
        </w:rPr>
      </w:pPr>
      <w:r w:rsidRPr="004C5B7B">
        <w:rPr>
          <w:rFonts w:eastAsia="Times New Roman" w:cs="Times New Roman"/>
          <w:szCs w:val="18"/>
          <w:lang w:eastAsia="pl-PL"/>
        </w:rPr>
        <w:t>Emily is trying to reserve a table in the Little Lemon Mobile App. She wants to book a table for 2, located outside, but faces several usability challenges. The current reservation system lacks essential features that meet her needs, causing frustration and inefficiency.</w:t>
      </w:r>
    </w:p>
    <w:p w14:paraId="68E701EB" w14:textId="77777777" w:rsidR="004C5B7B" w:rsidRPr="004C5B7B" w:rsidRDefault="004C5B7B" w:rsidP="004C5B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18"/>
          <w:lang w:val="pl-PL" w:eastAsia="pl-PL"/>
        </w:rPr>
      </w:pPr>
      <w:proofErr w:type="spellStart"/>
      <w:r w:rsidRPr="004C5B7B">
        <w:rPr>
          <w:rFonts w:eastAsia="Times New Roman" w:cs="Times New Roman"/>
          <w:b/>
          <w:bCs/>
          <w:szCs w:val="18"/>
          <w:lang w:val="pl-PL" w:eastAsia="pl-PL"/>
        </w:rPr>
        <w:t>Key</w:t>
      </w:r>
      <w:proofErr w:type="spellEnd"/>
      <w:r w:rsidRPr="004C5B7B">
        <w:rPr>
          <w:rFonts w:eastAsia="Times New Roman" w:cs="Times New Roman"/>
          <w:b/>
          <w:bCs/>
          <w:szCs w:val="18"/>
          <w:lang w:val="pl-PL" w:eastAsia="pl-PL"/>
        </w:rPr>
        <w:t xml:space="preserve"> </w:t>
      </w:r>
      <w:proofErr w:type="spellStart"/>
      <w:r w:rsidRPr="004C5B7B">
        <w:rPr>
          <w:rFonts w:eastAsia="Times New Roman" w:cs="Times New Roman"/>
          <w:b/>
          <w:bCs/>
          <w:szCs w:val="18"/>
          <w:lang w:val="pl-PL" w:eastAsia="pl-PL"/>
        </w:rPr>
        <w:t>Issues</w:t>
      </w:r>
      <w:proofErr w:type="spellEnd"/>
      <w:r w:rsidRPr="004C5B7B">
        <w:rPr>
          <w:rFonts w:eastAsia="Times New Roman" w:cs="Times New Roman"/>
          <w:b/>
          <w:bCs/>
          <w:szCs w:val="18"/>
          <w:lang w:val="pl-PL" w:eastAsia="pl-PL"/>
        </w:rPr>
        <w:t xml:space="preserve"> &amp; </w:t>
      </w:r>
      <w:proofErr w:type="spellStart"/>
      <w:r w:rsidRPr="004C5B7B">
        <w:rPr>
          <w:rFonts w:eastAsia="Times New Roman" w:cs="Times New Roman"/>
          <w:b/>
          <w:bCs/>
          <w:szCs w:val="18"/>
          <w:lang w:val="pl-PL" w:eastAsia="pl-PL"/>
        </w:rPr>
        <w:t>Pain</w:t>
      </w:r>
      <w:proofErr w:type="spellEnd"/>
      <w:r w:rsidRPr="004C5B7B">
        <w:rPr>
          <w:rFonts w:eastAsia="Times New Roman" w:cs="Times New Roman"/>
          <w:b/>
          <w:bCs/>
          <w:szCs w:val="18"/>
          <w:lang w:val="pl-PL" w:eastAsia="pl-PL"/>
        </w:rPr>
        <w:t xml:space="preserve"> </w:t>
      </w:r>
      <w:proofErr w:type="spellStart"/>
      <w:r w:rsidRPr="004C5B7B">
        <w:rPr>
          <w:rFonts w:eastAsia="Times New Roman" w:cs="Times New Roman"/>
          <w:b/>
          <w:bCs/>
          <w:szCs w:val="18"/>
          <w:lang w:val="pl-PL" w:eastAsia="pl-PL"/>
        </w:rPr>
        <w:t>Points</w:t>
      </w:r>
      <w:proofErr w:type="spellEnd"/>
    </w:p>
    <w:p w14:paraId="0141946D" w14:textId="77777777" w:rsidR="004C5B7B" w:rsidRPr="004C5B7B" w:rsidRDefault="004C5B7B" w:rsidP="004C5B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18"/>
          <w:lang w:eastAsia="pl-PL"/>
        </w:rPr>
      </w:pPr>
      <w:r w:rsidRPr="004C5B7B">
        <w:rPr>
          <w:rFonts w:eastAsia="Times New Roman" w:cs="Times New Roman"/>
          <w:b/>
          <w:bCs/>
          <w:szCs w:val="18"/>
          <w:lang w:eastAsia="pl-PL"/>
        </w:rPr>
        <w:t>Limited Visibility of Availability:</w:t>
      </w:r>
      <w:r w:rsidRPr="004C5B7B">
        <w:rPr>
          <w:rFonts w:eastAsia="Times New Roman" w:cs="Times New Roman"/>
          <w:szCs w:val="18"/>
          <w:lang w:eastAsia="pl-PL"/>
        </w:rPr>
        <w:t xml:space="preserve"> Users struggle to see available time slots clearly.</w:t>
      </w:r>
    </w:p>
    <w:p w14:paraId="4BE7DD55" w14:textId="77777777" w:rsidR="004C5B7B" w:rsidRPr="004C5B7B" w:rsidRDefault="004C5B7B" w:rsidP="004C5B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18"/>
          <w:lang w:eastAsia="pl-PL"/>
        </w:rPr>
      </w:pPr>
      <w:r w:rsidRPr="004C5B7B">
        <w:rPr>
          <w:rFonts w:eastAsia="Times New Roman" w:cs="Times New Roman"/>
          <w:b/>
          <w:bCs/>
          <w:szCs w:val="18"/>
          <w:lang w:eastAsia="pl-PL"/>
        </w:rPr>
        <w:t>Lack of Customization Options:</w:t>
      </w:r>
      <w:r w:rsidRPr="004C5B7B">
        <w:rPr>
          <w:rFonts w:eastAsia="Times New Roman" w:cs="Times New Roman"/>
          <w:szCs w:val="18"/>
          <w:lang w:eastAsia="pl-PL"/>
        </w:rPr>
        <w:t xml:space="preserve"> No ability to choose indoor/outdoor seating or select table size.</w:t>
      </w:r>
    </w:p>
    <w:p w14:paraId="1922E784" w14:textId="77777777" w:rsidR="004C5B7B" w:rsidRPr="004C5B7B" w:rsidRDefault="004C5B7B" w:rsidP="004C5B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18"/>
          <w:lang w:eastAsia="pl-PL"/>
        </w:rPr>
      </w:pPr>
      <w:r w:rsidRPr="004C5B7B">
        <w:rPr>
          <w:rFonts w:eastAsia="Times New Roman" w:cs="Times New Roman"/>
          <w:b/>
          <w:bCs/>
          <w:szCs w:val="18"/>
          <w:lang w:eastAsia="pl-PL"/>
        </w:rPr>
        <w:t>Unclear Confirmation Process:</w:t>
      </w:r>
      <w:r w:rsidRPr="004C5B7B">
        <w:rPr>
          <w:rFonts w:eastAsia="Times New Roman" w:cs="Times New Roman"/>
          <w:szCs w:val="18"/>
          <w:lang w:eastAsia="pl-PL"/>
        </w:rPr>
        <w:t xml:space="preserve"> Users are unsure if their reservation is successfully booked.</w:t>
      </w:r>
    </w:p>
    <w:p w14:paraId="6B186587" w14:textId="77777777" w:rsidR="004C5B7B" w:rsidRPr="004C5B7B" w:rsidRDefault="004C5B7B" w:rsidP="004C5B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18"/>
          <w:lang w:eastAsia="pl-PL"/>
        </w:rPr>
      </w:pPr>
      <w:r w:rsidRPr="004C5B7B">
        <w:rPr>
          <w:rFonts w:eastAsia="Times New Roman" w:cs="Times New Roman"/>
          <w:b/>
          <w:bCs/>
          <w:szCs w:val="18"/>
          <w:lang w:eastAsia="pl-PL"/>
        </w:rPr>
        <w:t>No Guest Checkout:</w:t>
      </w:r>
      <w:r w:rsidRPr="004C5B7B">
        <w:rPr>
          <w:rFonts w:eastAsia="Times New Roman" w:cs="Times New Roman"/>
          <w:szCs w:val="18"/>
          <w:lang w:eastAsia="pl-PL"/>
        </w:rPr>
        <w:t xml:space="preserve"> Users must create an account to book a table, adding unnecessary friction.</w:t>
      </w:r>
    </w:p>
    <w:p w14:paraId="21FBDD30" w14:textId="77777777" w:rsidR="004C5B7B" w:rsidRPr="004C5B7B" w:rsidRDefault="004C5B7B" w:rsidP="004C5B7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18"/>
          <w:lang w:eastAsia="pl-PL"/>
        </w:rPr>
      </w:pPr>
      <w:r w:rsidRPr="004C5B7B">
        <w:rPr>
          <w:rFonts w:eastAsia="Times New Roman" w:cs="Times New Roman"/>
          <w:b/>
          <w:bCs/>
          <w:szCs w:val="18"/>
          <w:lang w:eastAsia="pl-PL"/>
        </w:rPr>
        <w:t>Difficulty in Editing or Canceling Reservations:</w:t>
      </w:r>
      <w:r w:rsidRPr="004C5B7B">
        <w:rPr>
          <w:rFonts w:eastAsia="Times New Roman" w:cs="Times New Roman"/>
          <w:szCs w:val="18"/>
          <w:lang w:eastAsia="pl-PL"/>
        </w:rPr>
        <w:t xml:space="preserve"> No clear option to modify or cancel a reservation.</w:t>
      </w:r>
    </w:p>
    <w:p w14:paraId="2F298A63" w14:textId="77777777" w:rsidR="004C5B7B" w:rsidRDefault="004C5B7B" w:rsidP="000C45FF">
      <w:pPr>
        <w:tabs>
          <w:tab w:val="left" w:pos="990"/>
        </w:tabs>
      </w:pPr>
    </w:p>
    <w:sectPr w:rsidR="004C5B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A7FB" w14:textId="77777777" w:rsidR="0061431B" w:rsidRDefault="0061431B" w:rsidP="000C45FF">
      <w:r>
        <w:separator/>
      </w:r>
    </w:p>
  </w:endnote>
  <w:endnote w:type="continuationSeparator" w:id="0">
    <w:p w14:paraId="01278A19" w14:textId="77777777" w:rsidR="0061431B" w:rsidRDefault="0061431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0F522" w14:textId="77777777" w:rsidR="0061431B" w:rsidRDefault="0061431B" w:rsidP="000C45FF">
      <w:r>
        <w:separator/>
      </w:r>
    </w:p>
  </w:footnote>
  <w:footnote w:type="continuationSeparator" w:id="0">
    <w:p w14:paraId="30CF8210" w14:textId="77777777" w:rsidR="0061431B" w:rsidRDefault="0061431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9C96" w14:textId="77777777" w:rsidR="000C45FF" w:rsidRDefault="000C45FF">
    <w:pPr>
      <w:pStyle w:val="Nagwek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80D55D" wp14:editId="6F8625F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A5DC1"/>
    <w:multiLevelType w:val="hybridMultilevel"/>
    <w:tmpl w:val="59A8F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00CCC"/>
    <w:multiLevelType w:val="hybridMultilevel"/>
    <w:tmpl w:val="25D84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C4ED6"/>
    <w:multiLevelType w:val="hybridMultilevel"/>
    <w:tmpl w:val="28861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95567"/>
    <w:multiLevelType w:val="multilevel"/>
    <w:tmpl w:val="460A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083365">
    <w:abstractNumId w:val="0"/>
  </w:num>
  <w:num w:numId="2" w16cid:durableId="1561869433">
    <w:abstractNumId w:val="1"/>
  </w:num>
  <w:num w:numId="3" w16cid:durableId="2041708921">
    <w:abstractNumId w:val="2"/>
  </w:num>
  <w:num w:numId="4" w16cid:durableId="1024092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93"/>
    <w:rsid w:val="00036450"/>
    <w:rsid w:val="00037F93"/>
    <w:rsid w:val="00094499"/>
    <w:rsid w:val="000A65B8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13EBB"/>
    <w:rsid w:val="002400EB"/>
    <w:rsid w:val="00256CF7"/>
    <w:rsid w:val="00281FD5"/>
    <w:rsid w:val="0030481B"/>
    <w:rsid w:val="003156FC"/>
    <w:rsid w:val="003254B5"/>
    <w:rsid w:val="0037121F"/>
    <w:rsid w:val="00375B7F"/>
    <w:rsid w:val="003772A1"/>
    <w:rsid w:val="003910D8"/>
    <w:rsid w:val="003A6B7D"/>
    <w:rsid w:val="003B06CA"/>
    <w:rsid w:val="004071FC"/>
    <w:rsid w:val="00445947"/>
    <w:rsid w:val="004813B3"/>
    <w:rsid w:val="00496591"/>
    <w:rsid w:val="004C5B7B"/>
    <w:rsid w:val="004C63E4"/>
    <w:rsid w:val="004D3011"/>
    <w:rsid w:val="005262AC"/>
    <w:rsid w:val="005E39D5"/>
    <w:rsid w:val="00600670"/>
    <w:rsid w:val="0061431B"/>
    <w:rsid w:val="0062123A"/>
    <w:rsid w:val="00646E75"/>
    <w:rsid w:val="0065417A"/>
    <w:rsid w:val="006771D0"/>
    <w:rsid w:val="00712888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A7E9E"/>
    <w:rsid w:val="00A2118D"/>
    <w:rsid w:val="00A6058A"/>
    <w:rsid w:val="00AD0A50"/>
    <w:rsid w:val="00AD76E2"/>
    <w:rsid w:val="00B20152"/>
    <w:rsid w:val="00B359E4"/>
    <w:rsid w:val="00B57D98"/>
    <w:rsid w:val="00B57FA6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3089"/>
    <w:rsid w:val="00E55D74"/>
    <w:rsid w:val="00F03594"/>
    <w:rsid w:val="00F60274"/>
    <w:rsid w:val="00F77FB9"/>
    <w:rsid w:val="00FA20C4"/>
    <w:rsid w:val="00FA2B99"/>
    <w:rsid w:val="00FB068F"/>
    <w:rsid w:val="00F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F67F4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ny">
    <w:name w:val="Normal"/>
    <w:qFormat/>
    <w:rsid w:val="00B359E4"/>
    <w:rPr>
      <w:sz w:val="18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Nagwek4">
    <w:name w:val="heading 4"/>
    <w:basedOn w:val="Normalny"/>
    <w:next w:val="Normalny"/>
    <w:link w:val="Nagwek4Znak"/>
    <w:uiPriority w:val="9"/>
    <w:qFormat/>
    <w:rsid w:val="00B359E4"/>
    <w:pPr>
      <w:outlineLvl w:val="3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1B2ABD"/>
    <w:rPr>
      <w:caps/>
      <w:color w:val="000000" w:themeColor="text1"/>
      <w:sz w:val="96"/>
      <w:szCs w:val="76"/>
    </w:rPr>
  </w:style>
  <w:style w:type="character" w:styleId="Uwydatnienie">
    <w:name w:val="Emphasis"/>
    <w:basedOn w:val="Domylnaczcionkaakapitu"/>
    <w:uiPriority w:val="11"/>
    <w:semiHidden/>
    <w:qFormat/>
    <w:rsid w:val="00E25A2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ny"/>
    <w:next w:val="Normalny"/>
    <w:link w:val="DataZnak"/>
    <w:uiPriority w:val="99"/>
    <w:rsid w:val="00036450"/>
  </w:style>
  <w:style w:type="character" w:customStyle="1" w:styleId="DataZnak">
    <w:name w:val="Data Znak"/>
    <w:basedOn w:val="Domylnaczcionkaakapitu"/>
    <w:link w:val="Data"/>
    <w:uiPriority w:val="99"/>
    <w:rsid w:val="00036450"/>
    <w:rPr>
      <w:sz w:val="18"/>
      <w:szCs w:val="22"/>
    </w:rPr>
  </w:style>
  <w:style w:type="character" w:styleId="Hipercze">
    <w:name w:val="Hyperlink"/>
    <w:basedOn w:val="Domylnaczcionkaakapitu"/>
    <w:uiPriority w:val="99"/>
    <w:unhideWhenUsed/>
    <w:rsid w:val="00281FD5"/>
    <w:rPr>
      <w:color w:val="B85A22" w:themeColor="accent2" w:themeShade="BF"/>
      <w:u w:val="single"/>
    </w:rPr>
  </w:style>
  <w:style w:type="character" w:styleId="Nierozpoznanawzmianka">
    <w:name w:val="Unresolved Mention"/>
    <w:basedOn w:val="Domylnaczcionkaakapitu"/>
    <w:uiPriority w:val="99"/>
    <w:semiHidden/>
    <w:rsid w:val="004813B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C45FF"/>
    <w:rPr>
      <w:sz w:val="22"/>
      <w:szCs w:val="22"/>
    </w:rPr>
  </w:style>
  <w:style w:type="paragraph" w:styleId="Stopka">
    <w:name w:val="footer"/>
    <w:basedOn w:val="Normalny"/>
    <w:link w:val="StopkaZnak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0C45FF"/>
    <w:rPr>
      <w:sz w:val="22"/>
      <w:szCs w:val="22"/>
    </w:rPr>
  </w:style>
  <w:style w:type="table" w:styleId="Tabela-Siatka">
    <w:name w:val="Table Grid"/>
    <w:basedOn w:val="Standardowy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B2ABD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PodtytuZnak">
    <w:name w:val="Podtytuł Znak"/>
    <w:basedOn w:val="Domylnaczcionkaakapitu"/>
    <w:link w:val="Podtytu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Nagwek3Znak">
    <w:name w:val="Nagłówek 3 Znak"/>
    <w:basedOn w:val="Domylnaczcionkaakapitu"/>
    <w:link w:val="Nagwek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359E4"/>
    <w:rPr>
      <w:b/>
      <w:sz w:val="18"/>
      <w:szCs w:val="22"/>
    </w:rPr>
  </w:style>
  <w:style w:type="paragraph" w:styleId="Bezodstpw">
    <w:name w:val="No Spacing"/>
    <w:uiPriority w:val="1"/>
    <w:qFormat/>
    <w:rsid w:val="00A6058A"/>
    <w:rPr>
      <w:sz w:val="18"/>
      <w:szCs w:val="22"/>
    </w:rPr>
  </w:style>
  <w:style w:type="character" w:styleId="Pogrubienie">
    <w:name w:val="Strong"/>
    <w:basedOn w:val="Domylnaczcionkaakapitu"/>
    <w:uiPriority w:val="22"/>
    <w:qFormat/>
    <w:rsid w:val="00B57FA6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57F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Akapitzlist">
    <w:name w:val="List Paragraph"/>
    <w:basedOn w:val="Normalny"/>
    <w:uiPriority w:val="34"/>
    <w:semiHidden/>
    <w:qFormat/>
    <w:rsid w:val="000A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orr\AppData\Local\Microsoft\Office\16.0\DTS\en-IE%7b1AB94AC8-3BB6-4939-942C-7D79462A7236%7d\%7b311FE268-C7DA-4E77-9A7E-B999D068C4A4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C:\Users\mmorr\AppData\Local\Microsoft\Office\16.0\DTS\en-IE{1AB94AC8-3BB6-4939-942C-7D79462A7236}\{311FE268-C7DA-4E77-9A7E-B999D068C4A4}tf00546271_win32.dotx</Template>
  <TotalTime>0</TotalTime>
  <Pages>3</Pages>
  <Words>527</Words>
  <Characters>3166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2025-01-29T08:52:00Z</dcterms:created>
  <dcterms:modified xsi:type="dcterms:W3CDTF">2025-01-30T16:31:00Z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bf70eeb7-01f3-48aa-81bd-8e772a9ce36f</vt:lpwstr>
  </property>
</Properties>
</file>